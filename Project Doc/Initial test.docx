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82" w:rsidRDefault="00F445F4">
      <w:pPr>
        <w:rPr>
          <w:b/>
        </w:rPr>
      </w:pPr>
      <w:r>
        <w:rPr>
          <w:b/>
        </w:rPr>
        <w:t>Initial test</w:t>
      </w:r>
    </w:p>
    <w:p w:rsidR="00210C82" w:rsidRDefault="00F445F4">
      <w:r>
        <w:t>Testing affective</w:t>
      </w:r>
    </w:p>
    <w:p w:rsidR="00210C82" w:rsidRDefault="00F445F4">
      <w:r>
        <w:t>Testing Game was suitable and worked as intended</w:t>
      </w:r>
    </w:p>
    <w:p w:rsidR="00210C82" w:rsidRDefault="00F445F4">
      <w:r>
        <w:t>Provides initial data that will help with analysis for example what questions or areas to focus on.</w:t>
      </w:r>
    </w:p>
    <w:p w:rsidR="00210C82" w:rsidRDefault="00F445F4">
      <w:r>
        <w:t>Quick and early proto type allows for early feedback so any changes can be implement without affecting the project plan see Gantt chart.</w:t>
      </w:r>
    </w:p>
    <w:p w:rsidR="00210C82" w:rsidRDefault="00F445F4">
      <w:r>
        <w:t>Allows for participant recruitment for later test groups.</w:t>
      </w:r>
    </w:p>
    <w:p w:rsidR="00210C82" w:rsidRDefault="00F445F4">
      <w:pPr>
        <w:rPr>
          <w:b/>
        </w:rPr>
      </w:pPr>
      <w:r>
        <w:rPr>
          <w:b/>
        </w:rPr>
        <w:t>Test groups</w:t>
      </w:r>
    </w:p>
    <w:p w:rsidR="00210C82" w:rsidRDefault="00F445F4">
      <w:r>
        <w:t>All participants were required to take a player t</w:t>
      </w:r>
      <w:r>
        <w:t xml:space="preserve">est REF. </w:t>
      </w:r>
    </w:p>
    <w:p w:rsidR="00210C82" w:rsidRDefault="00F445F4">
      <w:r>
        <w:t>Balance and imbalanced were labelled game mode 1 and 2 as to not persuade participants reaction if they knew exactly what they were playing.</w:t>
      </w:r>
    </w:p>
    <w:p w:rsidR="00210C82" w:rsidRDefault="00F445F4">
      <w:r>
        <w:t>Because playing the previous game mode may influence the participant’s reaction, multiple test groups wer</w:t>
      </w:r>
      <w:r>
        <w:t>e created to insure valid collection of data.</w:t>
      </w:r>
    </w:p>
    <w:p w:rsidR="00210C82" w:rsidRDefault="00F445F4">
      <w:pPr>
        <w:rPr>
          <w:b/>
        </w:rPr>
      </w:pPr>
      <w:r>
        <w:rPr>
          <w:b/>
        </w:rPr>
        <w:t>Test group 1 – 10 Participants</w:t>
      </w:r>
    </w:p>
    <w:p w:rsidR="00210C82" w:rsidRDefault="00F445F4">
      <w:r>
        <w:t>Plays balance then imbalance</w:t>
      </w:r>
    </w:p>
    <w:p w:rsidR="00210C82" w:rsidRDefault="00F445F4">
      <w:pPr>
        <w:rPr>
          <w:b/>
        </w:rPr>
      </w:pPr>
      <w:r>
        <w:rPr>
          <w:b/>
        </w:rPr>
        <w:t>Test group 2 – 10 Participants</w:t>
      </w:r>
    </w:p>
    <w:p w:rsidR="00210C82" w:rsidRDefault="00F445F4">
      <w:r>
        <w:t>Plays Imbalance then balance</w:t>
      </w:r>
    </w:p>
    <w:p w:rsidR="00210C82" w:rsidRDefault="00F445F4">
      <w:pPr>
        <w:rPr>
          <w:b/>
        </w:rPr>
      </w:pPr>
      <w:r>
        <w:rPr>
          <w:b/>
        </w:rPr>
        <w:t>Control group- 10 Participants</w:t>
      </w:r>
    </w:p>
    <w:p w:rsidR="00210C82" w:rsidRDefault="00F445F4">
      <w:r>
        <w:t>This group is split in half and 5 play only the balance and</w:t>
      </w:r>
      <w:r>
        <w:t xml:space="preserve"> 5 play only the imbalanced. As mentioned before playing the previous game mode may influence a different reaction this will give some sort of control as if the results are majorly different then it may be the case. </w:t>
      </w:r>
    </w:p>
    <w:p w:rsidR="00210C82" w:rsidRDefault="00F445F4">
      <w:r>
        <w:t>Control groups will seek to have simila</w:t>
      </w:r>
      <w:r>
        <w:t>r player types as test group 1 and 2 because participant’s individual personalities will also impact the way they play the game and this will allow for a fairer comparison.</w:t>
      </w:r>
    </w:p>
    <w:p w:rsidR="00210C82" w:rsidRDefault="00F445F4">
      <w:r>
        <w:t>This gives a reliable baseline data that will allow for an accurate comparison of d</w:t>
      </w:r>
      <w:r>
        <w:t>ata from test group 1 and 2.</w:t>
      </w:r>
    </w:p>
    <w:p w:rsidR="00210C82" w:rsidRDefault="00F445F4">
      <w:pPr>
        <w:rPr>
          <w:b/>
        </w:rPr>
      </w:pPr>
      <w:r>
        <w:rPr>
          <w:b/>
        </w:rPr>
        <w:t>Heat Map</w:t>
      </w:r>
    </w:p>
    <w:p w:rsidR="00210C82" w:rsidRDefault="00F445F4">
      <w:r>
        <w:t>Having a heat map that shows where the Pc player spawns enemies will give a good indication if either game mode affects how they playa and this can easily be show with the use a heat map. This will be implemented in th</w:t>
      </w:r>
      <w:r>
        <w:t>e game so that when the pc player clicks on a tile to spawn an enemy the hue of that tile will turn slightly more red each time it is clicked. When the game is finished a separate camera in the scene will save a print screen to the hard drive from a top do</w:t>
      </w:r>
      <w:r>
        <w:t xml:space="preserve">wn perspective. </w:t>
      </w:r>
    </w:p>
    <w:p w:rsidR="00210C82" w:rsidRDefault="00F445F4">
      <w:pPr>
        <w:rPr>
          <w:b/>
        </w:rPr>
      </w:pPr>
      <w:r>
        <w:rPr>
          <w:b/>
        </w:rPr>
        <w:t>Emotional Recording</w:t>
      </w:r>
    </w:p>
    <w:p w:rsidR="00210C82" w:rsidRDefault="00F445F4">
      <w:r>
        <w:t xml:space="preserve">While the game is running, the players emotional state will be recorded using a webcam and Affectiva. This creates data that can then be plotted with graphs and tables with time stamps that will allow discussion with </w:t>
      </w:r>
      <w:r>
        <w:t>the other data that is being collected.</w:t>
      </w:r>
    </w:p>
    <w:p w:rsidR="007D0A1A" w:rsidRDefault="007D0A1A" w:rsidP="007D0A1A">
      <w:pPr>
        <w:pStyle w:val="Heading3"/>
      </w:pPr>
      <w:r>
        <w:lastRenderedPageBreak/>
        <w:t>Affdex</w:t>
      </w:r>
    </w:p>
    <w:p w:rsidR="007D0A1A" w:rsidRDefault="007D0A1A" w:rsidP="007D0A1A">
      <w:r>
        <w:t xml:space="preserve">Affdex is Affectiva’s SDK for emotion recording. Affdex is used to track the emotions of users while doing a task in this case it will be while playing the game. </w:t>
      </w:r>
      <w:r w:rsidRPr="004E69FF">
        <w:t>Using advanced facial analysis, Affdex scientifically measures emotional responses unobtrusively, c</w:t>
      </w:r>
      <w:r>
        <w:t>ost effectively, and at scale requiring n</w:t>
      </w:r>
      <w:r w:rsidRPr="004E69FF">
        <w:t>o special equipm</w:t>
      </w:r>
      <w:r>
        <w:t>ent or extra processing to run</w:t>
      </w:r>
      <w:r w:rsidRPr="004E69FF">
        <w:t>.</w:t>
      </w:r>
    </w:p>
    <w:p w:rsidR="007D0A1A" w:rsidRDefault="007D0A1A">
      <w:r>
        <w:t>The key reason behind using Affectiva and not some other service is the fact that it provides a Unity plug in that can be very easily integrated into the game. Another benefit is that it presents a very in depth analysis for recorded data. Affectiva’s interactive dash board provides a clear understanding of the summary of the metric recorded. This can also be compared to their vast data base of nearly 5 million analysed faces giving a pretty accurate response to the emotions of the players in the user groups.</w:t>
      </w:r>
    </w:p>
    <w:p w:rsidR="00210C82" w:rsidRDefault="00F445F4">
      <w:pPr>
        <w:rPr>
          <w:b/>
        </w:rPr>
      </w:pPr>
      <w:r>
        <w:rPr>
          <w:b/>
        </w:rPr>
        <w:t>VR player’s perspective recorded</w:t>
      </w:r>
    </w:p>
    <w:p w:rsidR="00210C82" w:rsidRDefault="00F445F4">
      <w:r>
        <w:t>Furthermore, to correlate events from the other data that is collected the VR player’s perspective will be recorded. This allows for some exact comparisons for example the data collec</w:t>
      </w:r>
      <w:r>
        <w:t>ted from the Pcs players emotional state showed that 3 minutes in they showed signs of extreme enjoyment this method would</w:t>
      </w:r>
      <w:bookmarkStart w:id="0" w:name="_GoBack"/>
      <w:bookmarkEnd w:id="0"/>
      <w:r>
        <w:t xml:space="preserve"> make it possible to see how the VR player reacted in game as this time frame.</w:t>
      </w:r>
    </w:p>
    <w:sectPr w:rsidR="00210C8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F4" w:rsidRDefault="00F445F4">
      <w:pPr>
        <w:spacing w:after="0" w:line="240" w:lineRule="auto"/>
      </w:pPr>
      <w:r>
        <w:separator/>
      </w:r>
    </w:p>
  </w:endnote>
  <w:endnote w:type="continuationSeparator" w:id="0">
    <w:p w:rsidR="00F445F4" w:rsidRDefault="00F4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F4" w:rsidRDefault="00F445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445F4" w:rsidRDefault="00F4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0C82"/>
    <w:rsid w:val="001F36B2"/>
    <w:rsid w:val="00210C82"/>
    <w:rsid w:val="007D0A1A"/>
    <w:rsid w:val="00F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1A3D"/>
  <w15:docId w15:val="{94ED8D84-425F-49E0-B7B9-C7E036E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A"/>
    <w:pPr>
      <w:keepNext/>
      <w:keepLines/>
      <w:suppressAutoHyphens w:val="0"/>
      <w:autoSpaceDN/>
      <w:spacing w:before="40" w:after="0" w:line="259" w:lineRule="auto"/>
      <w:textAlignment w:val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A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Mason (11358736)</dc:creator>
  <dc:description/>
  <cp:lastModifiedBy>Liam Mason</cp:lastModifiedBy>
  <cp:revision>2</cp:revision>
  <dcterms:created xsi:type="dcterms:W3CDTF">2017-01-20T22:13:00Z</dcterms:created>
  <dcterms:modified xsi:type="dcterms:W3CDTF">2017-01-20T22:13:00Z</dcterms:modified>
</cp:coreProperties>
</file>